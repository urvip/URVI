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61" w:rsidRDefault="00795BBF">
      <w:pPr>
        <w:pStyle w:val="Date"/>
        <w:rPr>
          <w:rStyle w:val="DateChar"/>
        </w:rPr>
      </w:pPr>
      <w:r>
        <w:rPr>
          <w:noProof/>
          <w:lang w:val="en-GB" w:eastAsia="en-GB"/>
        </w:rPr>
        <mc:AlternateContent>
          <mc:Choice Requires="wps">
            <w:drawing>
              <wp:anchor distT="0" distB="0" distL="114300" distR="114300" simplePos="0" relativeHeight="251658240" behindDoc="0" locked="1" layoutInCell="0" allowOverlap="0">
                <wp:simplePos x="0" y="0"/>
                <wp:positionH relativeFrom="page">
                  <wp:posOffset>228600</wp:posOffset>
                </wp:positionH>
                <wp:positionV relativeFrom="margin">
                  <wp:align>top</wp:align>
                </wp:positionV>
                <wp:extent cx="1352550" cy="4572000"/>
                <wp:effectExtent l="0" t="0" r="0" b="0"/>
                <wp:wrapSquare wrapText="bothSides"/>
                <wp:docPr id="1" name="Text Box 2" title="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57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alias w:val="Author"/>
                              <w:tag w:val="Author"/>
                              <w:id w:val="1584492703"/>
                              <w:placeholder>
                                <w:docPart w:val="AC65995208434C02A86CBC6A67F9E248"/>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372F61" w:rsidRDefault="006944DF">
                                <w:pPr>
                                  <w:pStyle w:val="SidebarCompanyInfo"/>
                                </w:pPr>
                                <w:r>
                                  <w:t>Kapow</w:t>
                                </w:r>
                              </w:p>
                            </w:sdtContent>
                          </w:sdt>
                          <w:sdt>
                            <w:sdtPr>
                              <w:alias w:val="Company Name"/>
                              <w:id w:val="437600817"/>
                              <w:placeholder>
                                <w:docPart w:val="7A7577C916BC409189AC7A8E92D28FC5"/>
                              </w:placeholder>
                              <w:dataBinding w:xpath="//Organization" w:storeItemID="{31332E6C-8EB7-4DA9-9D12-558EBCE26A70}"/>
                              <w15:appearance w15:val="hidden"/>
                              <w:text/>
                            </w:sdtPr>
                            <w:sdtEndPr/>
                            <w:sdtContent>
                              <w:p w:rsidR="00372F61" w:rsidRDefault="006944DF" w:rsidP="006944DF">
                                <w:pPr>
                                  <w:pStyle w:val="SidebarCompanyInfo"/>
                                </w:pPr>
                                <w:r>
                                  <w:t>Team 73</w:t>
                                </w:r>
                              </w:p>
                            </w:sdtContent>
                          </w:sdt>
                        </w:txbxContent>
                      </wps:txbx>
                      <wps:bodyPr rot="0" vert="horz" wrap="square" lIns="0" tIns="0" rIns="0" bIns="0" anchor="t"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itle: Text box" style="position:absolute;margin-left:18pt;margin-top:0;width:106.5pt;height:5in;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" o:allowincell="f" o:allowoverlap="f" stroked="f">
                <v:textbox inset="0,0,0,0">
                  <w:txbxContent>
                    <w:sdt>
                      <w:sdtPr>
                        <w:alias w:val="Author"/>
                        <w:tag w:val="Author"/>
                        <w:id w:val="1584492703"/>
                        <w:placeholder>
                          <w:docPart w:val="AC65995208434C02A86CBC6A67F9E248"/>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372F61" w:rsidRDefault="006944DF">
                          <w:pPr>
                            <w:pStyle w:val="SidebarCompanyInfo"/>
                          </w:pPr>
                          <w:r>
                            <w:t>Kapow</w:t>
                          </w:r>
                        </w:p>
                      </w:sdtContent>
                    </w:sdt>
                    <w:sdt>
                      <w:sdtPr>
                        <w:alias w:val="Company Name"/>
                        <w:id w:val="437600817"/>
                        <w:placeholder>
                          <w:docPart w:val="7A7577C916BC409189AC7A8E92D28FC5"/>
                        </w:placeholder>
                        <w:dataBinding w:xpath="//Organization" w:storeItemID="{31332E6C-8EB7-4DA9-9D12-558EBCE26A70}"/>
                        <w15:appearance w15:val="hidden"/>
                        <w:text/>
                      </w:sdtPr>
                      <w:sdtEndPr/>
                      <w:sdtContent>
                        <w:p w:rsidR="00372F61" w:rsidRDefault="006944DF" w:rsidP="006944DF">
                          <w:pPr>
                            <w:pStyle w:val="SidebarCompanyInfo"/>
                          </w:pPr>
                          <w:r>
                            <w:t>Team 73</w:t>
                          </w:r>
                        </w:p>
                      </w:sdtContent>
                    </w:sdt>
                  </w:txbxContent>
                </v:textbox>
                <w10:wrap type="square" anchorx="page" anchory="margin"/>
                <w10:anchorlock/>
              </v:shape>
            </w:pict>
          </mc:Fallback>
        </mc:AlternateContent>
      </w:r>
      <w:r w:rsidR="006944DF">
        <w:t>18</w:t>
      </w:r>
      <w:r w:rsidR="006944DF" w:rsidRPr="006944DF">
        <w:rPr>
          <w:vertAlign w:val="superscript"/>
        </w:rPr>
        <w:t>th</w:t>
      </w:r>
      <w:r w:rsidR="006944DF">
        <w:t xml:space="preserve"> November 2016</w:t>
      </w:r>
    </w:p>
    <w:p w:rsidR="00372F61" w:rsidRDefault="006944DF">
      <w:pPr>
        <w:pStyle w:val="RecipientInfo"/>
      </w:pPr>
      <w:r>
        <w:t>PDG Development Group</w:t>
      </w:r>
    </w:p>
    <w:p w:rsidR="00372F61" w:rsidRDefault="006944DF">
      <w:pPr>
        <w:pStyle w:val="RecipientInfo"/>
      </w:pPr>
      <w:r>
        <w:t>Team 71</w:t>
      </w:r>
    </w:p>
    <w:p w:rsidR="006944DF" w:rsidRDefault="006944DF" w:rsidP="006944DF">
      <w:pPr>
        <w:pStyle w:val="RecipientAddress"/>
      </w:pPr>
      <w:r>
        <w:t>Parking Permits &amp; Violations website</w:t>
      </w:r>
    </w:p>
    <w:p w:rsidR="00372F61" w:rsidRDefault="00795BBF" w:rsidP="006944DF">
      <w:pPr>
        <w:pStyle w:val="RecipientAddress"/>
      </w:pPr>
      <w:r>
        <w:t xml:space="preserve"> </w:t>
      </w:r>
    </w:p>
    <w:p w:rsidR="00372F61" w:rsidRDefault="00AD2C90">
      <w:pPr>
        <w:pStyle w:val="Salutation"/>
      </w:pPr>
      <w:r>
        <w:t>Dear development team,</w:t>
      </w:r>
    </w:p>
    <w:p w:rsidR="00372F61" w:rsidRDefault="00AD2C90" w:rsidP="00AD2C90">
      <w:r>
        <w:t xml:space="preserve">Your sprint 3 demonstration was certainly the most organized so far, mostly due to it showing off an all but finished website. You were mostly confident in showing each section, even having added in a </w:t>
      </w:r>
      <w:r w:rsidR="00A53576">
        <w:t xml:space="preserve">couple of extra minor features (clearly pointed out). </w:t>
      </w:r>
    </w:p>
    <w:p w:rsidR="00A53576" w:rsidRDefault="00A53576" w:rsidP="00AD2C90">
      <w:r>
        <w:t xml:space="preserve">You’ve vastly improved your user story completion percentage compared to previous sprints, with all of this sprint’s stories being completed according to their acceptance criteria – with minor exceptions. For example, a webpage with a reminder to add in the terms &amp; conditions text. Seeing as another form on the site already has the complete terms &amp; conditions, there’s no reason this section couldn’t have been completed. With the project just having completed sprint 3 (entering the final quarter of development) the site delivers an acceptable level of business value. </w:t>
      </w:r>
    </w:p>
    <w:p w:rsidR="00D77932" w:rsidRDefault="00D77932" w:rsidP="00AD2C90">
      <w:r>
        <w:t xml:space="preserve">The presentation made was easy to understand and follow. Once again, your team showed constraint – staying away from technical descriptions of specific features and sticking to demoing. Though there wasn’t any explicitly talked about rationale for using the site’s chosen architecture, the demo spoke for itself – ran quickly and efficiently, with demonstrations from the multiple user perspectives showing the ease in which changes can be made. </w:t>
      </w:r>
    </w:p>
    <w:p w:rsidR="00A53576" w:rsidRDefault="00D77932" w:rsidP="00AD2C90">
      <w:r>
        <w:t xml:space="preserve">During the presentation one technical error stood out in particular – in one of the forms a drop down menu refused to drop down. The presenter simply moved on (rightly so), but when questioned why it wasn’t working we were told the feature wasn’t to be implemented until later on. In future, refrain from adding in half-finished features (particularly when every other section of the page is fully functioning). There was also a page load error, which was fixed relatively quickly by someone making a quick change </w:t>
      </w:r>
      <w:r w:rsidR="00237B0D">
        <w:t xml:space="preserve">to the site’s code. </w:t>
      </w:r>
    </w:p>
    <w:p w:rsidR="00237B0D" w:rsidRDefault="00237B0D" w:rsidP="00AD2C90"/>
    <w:p w:rsidR="00D77932" w:rsidRDefault="00807EF7" w:rsidP="00AD2C90">
      <w:r>
        <w:lastRenderedPageBreak/>
        <w:t xml:space="preserve">The presentation was </w:t>
      </w:r>
      <w:r w:rsidR="009D3944">
        <w:t>coherent</w:t>
      </w:r>
      <w:r>
        <w:t xml:space="preserve">, but it felt more like a website bug test than a product demonstration. </w:t>
      </w:r>
      <w:r w:rsidR="009D3944">
        <w:t xml:space="preserve">It was definitely an ad-hoc presentation, with an unclear direction (simply testing out each new feature added). It was confidently performed, but at times the confidence seemed a little misinformed (backtracking at times made the confidence feel a little like arrogance). As mentioned, the issues that were encountered were fixed with either a page refresh or a quick code fix (minimal delay). The answers given to questions at the end of the presentation were given confidently, but at times lacked substance (a communication issue possibly). Of the team members that were present, only 3 were actively involved in the presentation (likely those that worked on and actively understood the workings of the site). </w:t>
      </w:r>
    </w:p>
    <w:p w:rsidR="009D3944" w:rsidRDefault="009D3944" w:rsidP="00AD2C90">
      <w:r>
        <w:t xml:space="preserve">The project is almost completed, with only a couple of minor features remaining. As mentioned you should be careful not to leave too many non-working functions alongside completed ones (specifically in the text forms). </w:t>
      </w:r>
      <w:r w:rsidR="000E43C5">
        <w:t>Keep up the good work.</w:t>
      </w:r>
      <w:bookmarkStart w:id="0" w:name="_GoBack"/>
      <w:bookmarkEnd w:id="0"/>
    </w:p>
    <w:p w:rsidR="00F7418D" w:rsidRDefault="00F7418D" w:rsidP="00AD2C90"/>
    <w:p w:rsidR="00A53576" w:rsidRDefault="00F7418D" w:rsidP="00AD2C90">
      <w:r>
        <w:t>Regards,</w:t>
      </w:r>
    </w:p>
    <w:p w:rsidR="00372F61" w:rsidRDefault="00F7418D">
      <w:r>
        <w:t>Kapow (Team 73)</w:t>
      </w:r>
    </w:p>
    <w:sectPr w:rsidR="00372F61" w:rsidSect="00AD2C90">
      <w:footerReference w:type="default" r:id="rId9"/>
      <w:pgSz w:w="12240" w:h="15840" w:code="1"/>
      <w:pgMar w:top="1728" w:right="1440" w:bottom="1440" w:left="28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BF" w:rsidRDefault="00795BBF">
      <w:pPr>
        <w:spacing w:after="0" w:line="240" w:lineRule="auto"/>
      </w:pPr>
      <w:r>
        <w:separator/>
      </w:r>
    </w:p>
  </w:endnote>
  <w:endnote w:type="continuationSeparator" w:id="0">
    <w:p w:rsidR="00795BBF" w:rsidRDefault="0079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177944"/>
      <w:docPartObj>
        <w:docPartGallery w:val="Page Numbers (Bottom of Page)"/>
        <w:docPartUnique/>
      </w:docPartObj>
    </w:sdtPr>
    <w:sdtEndPr>
      <w:rPr>
        <w:noProof/>
      </w:rPr>
    </w:sdtEndPr>
    <w:sdtContent>
      <w:p w:rsidR="00372F61" w:rsidRDefault="00795BBF">
        <w:pPr>
          <w:pStyle w:val="Footer"/>
        </w:pPr>
        <w:r>
          <w:fldChar w:fldCharType="begin"/>
        </w:r>
        <w:r>
          <w:instrText xml:space="preserve"> PAGE   \* MERGEFORMAT </w:instrText>
        </w:r>
        <w:r>
          <w:fldChar w:fldCharType="separate"/>
        </w:r>
        <w:r w:rsidR="006944D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BF" w:rsidRDefault="00795BBF">
      <w:pPr>
        <w:spacing w:after="0" w:line="240" w:lineRule="auto"/>
      </w:pPr>
      <w:r>
        <w:separator/>
      </w:r>
    </w:p>
  </w:footnote>
  <w:footnote w:type="continuationSeparator" w:id="0">
    <w:p w:rsidR="00795BBF" w:rsidRDefault="00795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DF"/>
    <w:rsid w:val="000E43C5"/>
    <w:rsid w:val="00237B0D"/>
    <w:rsid w:val="00372F61"/>
    <w:rsid w:val="006944DF"/>
    <w:rsid w:val="00795BBF"/>
    <w:rsid w:val="00807EF7"/>
    <w:rsid w:val="009D3944"/>
    <w:rsid w:val="00A53576"/>
    <w:rsid w:val="00AD2C90"/>
    <w:rsid w:val="00D77932"/>
    <w:rsid w:val="00F7418D"/>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D602"/>
  <w15:docId w15:val="{65F2465A-763D-4E2E-8840-77F236AE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5" w:unhideWhenUsed="1" w:qFormat="1"/>
    <w:lsdException w:name="Closing" w:qFormat="1"/>
    <w:lsdException w:name="Signature"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iPriority="10" w:qFormat="1"/>
    <w:lsdException w:name="Date"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7" w:unhideWhenUsed="1" w:qFormat="1"/>
    <w:lsdException w:name="Hyperlink" w:semiHidden="1" w:unhideWhenUsed="1"/>
    <w:lsdException w:name="FollowedHyperlink" w:semiHidden="1" w:unhideWhenUsed="1"/>
    <w:lsdException w:name="Strong" w:semiHidden="1" w:uiPriority="18" w:unhideWhenUsed="1" w:qFormat="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uiPriority="0" w:unhideWhenUsed="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6"/>
    <w:semiHidden/>
    <w:unhideWhenUsed/>
    <w:qFormat/>
    <w:pPr>
      <w:numPr>
        <w:ilvl w:val="1"/>
      </w:numPr>
      <w:spacing w:after="240" w:line="240" w:lineRule="auto"/>
      <w:jc w:val="center"/>
    </w:pPr>
    <w:rPr>
      <w:color w:val="000000" w:themeColor="text1" w:themeShade="84"/>
      <w:sz w:val="28"/>
      <w:szCs w:val="28"/>
    </w:rPr>
  </w:style>
  <w:style w:type="character" w:customStyle="1" w:styleId="SubtitleChar">
    <w:name w:val="Subtitle Char"/>
    <w:basedOn w:val="DefaultParagraphFont"/>
    <w:link w:val="Subtitle"/>
    <w:uiPriority w:val="16"/>
    <w:semiHidden/>
    <w:rPr>
      <w:color w:val="000000" w:themeColor="text1" w:themeShade="84"/>
      <w:sz w:val="28"/>
      <w:szCs w:val="28"/>
    </w:rPr>
  </w:style>
  <w:style w:type="table" w:styleId="TableGrid">
    <w:name w:val="Table Grid"/>
    <w:basedOn w:val="TableNormal"/>
    <w:unhideWhenUsed/>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Pr>
  </w:style>
  <w:style w:type="character" w:styleId="PlaceholderText">
    <w:name w:val="Placeholder Text"/>
    <w:basedOn w:val="DefaultParagraphFont"/>
    <w:semiHidden/>
    <w:qForma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cipientAddress">
    <w:name w:val="Recipient Address"/>
    <w:basedOn w:val="Normal"/>
    <w:uiPriority w:val="8"/>
    <w:qFormat/>
    <w:pPr>
      <w:contextualSpacing/>
    </w:pPr>
    <w:rPr>
      <w:color w:val="C0504D" w:themeColor="accent2"/>
    </w:rPr>
  </w:style>
  <w:style w:type="paragraph" w:styleId="Date">
    <w:name w:val="Date"/>
    <w:basedOn w:val="Normal"/>
    <w:next w:val="Normal"/>
    <w:link w:val="DateChar"/>
    <w:uiPriority w:val="5"/>
    <w:qFormat/>
  </w:style>
  <w:style w:type="character" w:customStyle="1" w:styleId="DateChar">
    <w:name w:val="Date Char"/>
    <w:basedOn w:val="DefaultParagraphFont"/>
    <w:link w:val="Date"/>
    <w:uiPriority w:val="5"/>
  </w:style>
  <w:style w:type="paragraph" w:styleId="Closing">
    <w:name w:val="Closing"/>
    <w:basedOn w:val="Normal"/>
    <w:next w:val="Signature"/>
    <w:link w:val="ClosingChar"/>
    <w:uiPriority w:val="11"/>
    <w:qFormat/>
    <w:pPr>
      <w:spacing w:after="720" w:line="240" w:lineRule="auto"/>
    </w:pPr>
  </w:style>
  <w:style w:type="character" w:customStyle="1" w:styleId="ClosingChar">
    <w:name w:val="Closing Char"/>
    <w:basedOn w:val="DefaultParagraphFont"/>
    <w:link w:val="Closing"/>
    <w:uiPriority w:val="11"/>
  </w:style>
  <w:style w:type="paragraph" w:styleId="Signature">
    <w:name w:val="Signature"/>
    <w:basedOn w:val="Normal"/>
    <w:link w:val="SignatureChar"/>
    <w:uiPriority w:val="12"/>
    <w:qFormat/>
    <w:pPr>
      <w:spacing w:after="480" w:line="240" w:lineRule="auto"/>
    </w:pPr>
  </w:style>
  <w:style w:type="paragraph" w:customStyle="1" w:styleId="CCBCC">
    <w:name w:val="CC/BCC"/>
    <w:basedOn w:val="Normal"/>
    <w:uiPriority w:val="9"/>
    <w:qFormat/>
    <w:pPr>
      <w:contextualSpacing/>
    </w:pPr>
    <w:rPr>
      <w:color w:val="595959"/>
    </w:rPr>
  </w:style>
  <w:style w:type="paragraph" w:customStyle="1" w:styleId="SidebarContactInfo">
    <w:name w:val="Sidebar Contact Info"/>
    <w:basedOn w:val="Normal"/>
    <w:uiPriority w:val="4"/>
    <w:qFormat/>
    <w:pPr>
      <w:pBdr>
        <w:bottom w:val="single" w:sz="2" w:space="1" w:color="C0504D" w:themeColor="accent2"/>
      </w:pBdr>
      <w:spacing w:after="0"/>
      <w:contextualSpacing/>
      <w:jc w:val="right"/>
    </w:pPr>
  </w:style>
  <w:style w:type="paragraph" w:customStyle="1" w:styleId="SidebarCompanyInfo">
    <w:name w:val="Sidebar Company Info"/>
    <w:basedOn w:val="Normal"/>
    <w:uiPriority w:val="2"/>
    <w:qFormat/>
    <w:pPr>
      <w:pBdr>
        <w:top w:val="single" w:sz="18" w:space="4" w:color="C0504D" w:themeColor="accent2"/>
      </w:pBdr>
      <w:spacing w:after="600"/>
      <w:contextualSpacing/>
      <w:jc w:val="right"/>
    </w:pPr>
  </w:style>
  <w:style w:type="paragraph" w:customStyle="1" w:styleId="RecipientInfo">
    <w:name w:val="Recipient Info"/>
    <w:basedOn w:val="Normal"/>
    <w:uiPriority w:val="7"/>
    <w:qFormat/>
    <w:pPr>
      <w:spacing w:after="0"/>
    </w:pPr>
  </w:style>
  <w:style w:type="character" w:customStyle="1" w:styleId="SignatureChar">
    <w:name w:val="Signature Char"/>
    <w:basedOn w:val="DefaultParagraphFont"/>
    <w:link w:val="Signature"/>
    <w:uiPriority w:val="12"/>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Salutation">
    <w:name w:val="Salutation"/>
    <w:basedOn w:val="Normal"/>
    <w:next w:val="Normal"/>
    <w:link w:val="SalutationChar"/>
    <w:uiPriority w:val="10"/>
    <w:qFormat/>
  </w:style>
  <w:style w:type="character" w:customStyle="1" w:styleId="SalutationChar">
    <w:name w:val="Salutation Char"/>
    <w:basedOn w:val="DefaultParagraphFont"/>
    <w:link w:val="Salutation"/>
    <w:uiPriority w:val="10"/>
  </w:style>
  <w:style w:type="paragraph" w:customStyle="1" w:styleId="Position">
    <w:name w:val="Position"/>
    <w:basedOn w:val="Normal"/>
    <w:uiPriority w:val="13"/>
    <w:qFormat/>
    <w:pPr>
      <w:spacing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Letter%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65995208434C02A86CBC6A67F9E248"/>
        <w:category>
          <w:name w:val="General"/>
          <w:gallery w:val="placeholder"/>
        </w:category>
        <w:types>
          <w:type w:val="bbPlcHdr"/>
        </w:types>
        <w:behaviors>
          <w:behavior w:val="content"/>
        </w:behaviors>
        <w:guid w:val="{DE36C63D-9065-425C-98B8-0A9829C9BB2F}"/>
      </w:docPartPr>
      <w:docPartBody>
        <w:p w:rsidR="00000000" w:rsidRDefault="005511C6">
          <w:pPr>
            <w:pStyle w:val="AC65995208434C02A86CBC6A67F9E248"/>
          </w:pPr>
          <w:r>
            <w:t>[Your Name]</w:t>
          </w:r>
        </w:p>
      </w:docPartBody>
    </w:docPart>
    <w:docPart>
      <w:docPartPr>
        <w:name w:val="7A7577C916BC409189AC7A8E92D28FC5"/>
        <w:category>
          <w:name w:val="General"/>
          <w:gallery w:val="placeholder"/>
        </w:category>
        <w:types>
          <w:type w:val="bbPlcHdr"/>
        </w:types>
        <w:behaviors>
          <w:behavior w:val="content"/>
        </w:behaviors>
        <w:guid w:val="{7210A2F8-9769-4695-A2F2-581729806D75}"/>
      </w:docPartPr>
      <w:docPartBody>
        <w:p w:rsidR="00000000" w:rsidRDefault="005511C6">
          <w:pPr>
            <w:pStyle w:val="7A7577C916BC409189AC7A8E92D28F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C6"/>
    <w:rsid w:val="00551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5"/>
    <w:qFormat/>
    <w:pPr>
      <w:spacing w:after="200" w:line="276" w:lineRule="auto"/>
    </w:pPr>
    <w:rPr>
      <w:color w:val="000000" w:themeColor="text1"/>
      <w:sz w:val="24"/>
      <w:szCs w:val="24"/>
      <w:lang w:val="en-US" w:eastAsia="en-US"/>
    </w:rPr>
  </w:style>
  <w:style w:type="character" w:customStyle="1" w:styleId="DateChar">
    <w:name w:val="Date Char"/>
    <w:basedOn w:val="DefaultParagraphFont"/>
    <w:link w:val="Date"/>
    <w:uiPriority w:val="5"/>
    <w:rPr>
      <w:color w:val="000000" w:themeColor="text1"/>
      <w:sz w:val="24"/>
      <w:szCs w:val="24"/>
      <w:lang w:val="en-US" w:eastAsia="en-US"/>
    </w:rPr>
  </w:style>
  <w:style w:type="paragraph" w:customStyle="1" w:styleId="95C4071AD80F4AED951FF83E3A7144DA">
    <w:name w:val="95C4071AD80F4AED951FF83E3A7144DA"/>
  </w:style>
  <w:style w:type="paragraph" w:customStyle="1" w:styleId="3CBA31EF3E024BF5BF307E897FB37DDE">
    <w:name w:val="3CBA31EF3E024BF5BF307E897FB37DDE"/>
  </w:style>
  <w:style w:type="paragraph" w:customStyle="1" w:styleId="A67CE2A56A7B4CA5AAEF5F183013111F">
    <w:name w:val="A67CE2A56A7B4CA5AAEF5F183013111F"/>
  </w:style>
  <w:style w:type="paragraph" w:customStyle="1" w:styleId="30EFA04E62DA4F3C98BC84A9934B1AF0">
    <w:name w:val="30EFA04E62DA4F3C98BC84A9934B1AF0"/>
  </w:style>
  <w:style w:type="paragraph" w:customStyle="1" w:styleId="18E432C8853F4E868B405FCEB219866A">
    <w:name w:val="18E432C8853F4E868B405FCEB219866A"/>
  </w:style>
  <w:style w:type="paragraph" w:customStyle="1" w:styleId="5790496C4D9C46FBB97B6414DD6CAF0C">
    <w:name w:val="5790496C4D9C46FBB97B6414DD6CAF0C"/>
  </w:style>
  <w:style w:type="paragraph" w:customStyle="1" w:styleId="112654C39C4C4C89BE8AD9D3923C0DC6">
    <w:name w:val="112654C39C4C4C89BE8AD9D3923C0DC6"/>
  </w:style>
  <w:style w:type="paragraph" w:customStyle="1" w:styleId="270923FF2C1D4878BDA9388AC98C324C">
    <w:name w:val="270923FF2C1D4878BDA9388AC98C324C"/>
  </w:style>
  <w:style w:type="paragraph" w:customStyle="1" w:styleId="6ACEF2B46B814CD2914F16756058A468">
    <w:name w:val="6ACEF2B46B814CD2914F16756058A468"/>
  </w:style>
  <w:style w:type="paragraph" w:customStyle="1" w:styleId="FDEA9FA62CCD4EEC861865425120E591">
    <w:name w:val="FDEA9FA62CCD4EEC861865425120E591"/>
  </w:style>
  <w:style w:type="paragraph" w:customStyle="1" w:styleId="4C4116F45E4145F5890294D52D887ACA">
    <w:name w:val="4C4116F45E4145F5890294D52D887ACA"/>
  </w:style>
  <w:style w:type="paragraph" w:customStyle="1" w:styleId="7A207F543CEE44C582D3D3E2F3AE98DC">
    <w:name w:val="7A207F543CEE44C582D3D3E2F3AE98DC"/>
  </w:style>
  <w:style w:type="paragraph" w:customStyle="1" w:styleId="AC65995208434C02A86CBC6A67F9E248">
    <w:name w:val="AC65995208434C02A86CBC6A67F9E248"/>
  </w:style>
  <w:style w:type="paragraph" w:customStyle="1" w:styleId="7A7577C916BC409189AC7A8E92D28FC5">
    <w:name w:val="7A7577C916BC409189AC7A8E92D28FC5"/>
  </w:style>
  <w:style w:type="paragraph" w:customStyle="1" w:styleId="865AD3674211410691E1D6CEF8C3690E">
    <w:name w:val="865AD3674211410691E1D6CEF8C3690E"/>
  </w:style>
  <w:style w:type="paragraph" w:customStyle="1" w:styleId="54CCFCDAE3EF4315B1AD90217637B2BA">
    <w:name w:val="54CCFCDAE3EF4315B1AD90217637B2BA"/>
  </w:style>
  <w:style w:type="paragraph" w:customStyle="1" w:styleId="045CAB8F893E46F09DB91D67F3685440">
    <w:name w:val="045CAB8F893E46F09DB91D67F3685440"/>
  </w:style>
  <w:style w:type="paragraph" w:customStyle="1" w:styleId="07D680667BAF40E0895316C5E221BB6A">
    <w:name w:val="07D680667BAF40E0895316C5E221B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Organization>Team 73</Organization>
  <Fax/>
  <Phone/>
  <Email/>
</CustomProp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206B-0766-4585-95D1-9B8D6B2E749F}">
  <ds:schemaRefs>
    <ds:schemaRef ds:uri="http://schemas.microsoft.com/sharepoint/v3/contenttype/forms"/>
  </ds:schemaRefs>
</ds:datastoreItem>
</file>

<file path=customXml/itemProps2.xml><?xml version="1.0" encoding="utf-8"?>
<ds:datastoreItem xmlns:ds="http://schemas.openxmlformats.org/officeDocument/2006/customXml" ds:itemID="{31332E6C-8EB7-4DA9-9D12-558EBCE26A70}">
  <ds:schemaRefs/>
</ds:datastoreItem>
</file>

<file path=customXml/itemProps3.xml><?xml version="1.0" encoding="utf-8"?>
<ds:datastoreItem xmlns:ds="http://schemas.openxmlformats.org/officeDocument/2006/customXml" ds:itemID="{B3C10256-EF6C-41C6-9131-73D23002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(Business design)</Template>
  <TotalTime>161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Kapow</dc:creator>
  <cp:keywords/>
  <cp:lastModifiedBy>Ricky Sparks</cp:lastModifiedBy>
  <cp:revision>4</cp:revision>
  <cp:lastPrinted>2006-08-01T17:47:00Z</cp:lastPrinted>
  <dcterms:created xsi:type="dcterms:W3CDTF">2016-10-18T09:33:00Z</dcterms:created>
  <dcterms:modified xsi:type="dcterms:W3CDTF">2016-10-18T12:16:00Z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TC100670389990</vt:lpwstr>
  </property>
</Properties>
</file>